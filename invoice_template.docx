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>{{ phone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EndPr/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subtotal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salestax</w:t>
            </w:r>
            <w:proofErr w:type="spellEnd"/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10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0A26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933464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933464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933464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933464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933464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933464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933464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933464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533A8BFE707A4C8FDC31BD531D509D" ma:contentTypeVersion="10" ma:contentTypeDescription="Create a new document." ma:contentTypeScope="" ma:versionID="444eda5a13c7002ab4e12578d3ebd4c3">
  <xsd:schema xmlns:xsd="http://www.w3.org/2001/XMLSchema" xmlns:xs="http://www.w3.org/2001/XMLSchema" xmlns:p="http://schemas.microsoft.com/office/2006/metadata/properties" xmlns:ns3="9dc144fa-5cf9-4fa1-b383-58fd7fdf0283" xmlns:ns4="65cdc8c1-e3c8-4a31-ba36-758a51aa739f" targetNamespace="http://schemas.microsoft.com/office/2006/metadata/properties" ma:root="true" ma:fieldsID="ef5683bc2006a6b341b16bda8e7ac9b6" ns3:_="" ns4:_="">
    <xsd:import namespace="9dc144fa-5cf9-4fa1-b383-58fd7fdf0283"/>
    <xsd:import namespace="65cdc8c1-e3c8-4a31-ba36-758a51aa739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144fa-5cf9-4fa1-b383-58fd7fdf028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dc8c1-e3c8-4a31-ba36-758a51aa739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c144fa-5cf9-4fa1-b383-58fd7fdf0283" xsi:nil="true"/>
  </documentManagement>
</p:properties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1554CD-03EA-4702-90A1-DB24A0E381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c144fa-5cf9-4fa1-b383-58fd7fdf0283"/>
    <ds:schemaRef ds:uri="65cdc8c1-e3c8-4a31-ba36-758a51aa73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9388D9-5E16-44D5-AC0F-3B15E80DEE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2A4EDC-D099-453D-9BFB-825290F99F34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9dc144fa-5cf9-4fa1-b383-58fd7fdf0283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65cdc8c1-e3c8-4a31-ba36-758a51aa7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Williams, Jarrett</cp:lastModifiedBy>
  <cp:revision>2</cp:revision>
  <dcterms:created xsi:type="dcterms:W3CDTF">2023-06-10T00:30:00Z</dcterms:created>
  <dcterms:modified xsi:type="dcterms:W3CDTF">2023-06-10T00:30:00Z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0x010100E7533A8BFE707A4C8FDC31BD531D509D</vt:lpwstr>
  </property>
</Properties>
</file>